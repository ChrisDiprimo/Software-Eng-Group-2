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4DC84E4E" w:rsidR="004765EA" w:rsidRDefault="00BA273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26,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4DC84E4E" w:rsidR="004765EA" w:rsidRDefault="00BA273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26,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17CCDC6F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BA273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urtles</w:t>
                                    </w:r>
                                  </w:p>
                                </w:sdtContent>
                              </w:sdt>
                              <w:p w14:paraId="6E7B8BF1" w14:textId="01C86D10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A273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Chris Diprimo, Jimmy oscanoa, emmanuel sarpong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17CCDC6F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BA273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urtles</w:t>
                              </w:r>
                            </w:p>
                          </w:sdtContent>
                        </w:sdt>
                        <w:p w14:paraId="6E7B8BF1" w14:textId="01C86D10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A273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Chris Diprimo, Jimmy oscanoa, emmanuel sarpong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5F981330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&lt;</w:t>
                                    </w:r>
                                    <w:r w:rsidR="00BA273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Tortle.io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&gt;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5F981330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&lt;</w:t>
                              </w:r>
                              <w:r w:rsidR="00BA273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Tortle.io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&gt;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E785C23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2</w:t>
            </w:r>
          </w:hyperlink>
        </w:p>
        <w:p w14:paraId="093D33EB" w14:textId="57F1413C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="004765EA" w:rsidRPr="00082448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3,4,5,6</w:t>
            </w:r>
          </w:hyperlink>
        </w:p>
        <w:p w14:paraId="0BFD63B0" w14:textId="578CECB7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7</w:t>
            </w:r>
          </w:hyperlink>
        </w:p>
        <w:p w14:paraId="12E61BF3" w14:textId="4FE00B5F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4765EA" w:rsidRPr="00082448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7</w:t>
            </w:r>
          </w:hyperlink>
        </w:p>
        <w:p w14:paraId="20CAF7EB" w14:textId="50BDC704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="004765EA" w:rsidRPr="00082448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7</w:t>
            </w:r>
          </w:hyperlink>
        </w:p>
        <w:p w14:paraId="2595C684" w14:textId="6AB0B59E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BA2731">
              <w:rPr>
                <w:noProof/>
                <w:webHidden/>
              </w:rPr>
              <w:t>7</w:t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77CF7AF3" w14:textId="40DBB938" w:rsidR="0081513C" w:rsidRPr="004765EA" w:rsidRDefault="00570468">
      <w:pPr>
        <w:pStyle w:val="BodyText"/>
        <w:rPr>
          <w:i/>
          <w:iCs/>
        </w:rPr>
      </w:pPr>
      <w:r>
        <w:rPr>
          <w:i/>
          <w:iCs/>
        </w:rPr>
        <w:t>The purpose of this document is to outline the system requirements for the applications Tortle.IO. We will go through a model of Output – which includes visual design, sound design and animation. Input – User interaction and Character/Game actions. Processes – Menu structure, Gameplay, Notifications. Performance – Load times, Multiplatform consistency. Security – Account protection and privacy. This lays out an outline of the way we want Tortle.IO to perform during release and gives a scope of how the development cycle should be at all stages.</w:t>
      </w:r>
    </w:p>
    <w:p w14:paraId="6DACBA01" w14:textId="566D6E1B" w:rsidR="0060299B" w:rsidRPr="004765EA" w:rsidRDefault="0081513C" w:rsidP="0081513C">
      <w:pPr>
        <w:pStyle w:val="Heading1"/>
        <w:rPr>
          <w:b/>
          <w:bCs/>
        </w:rPr>
      </w:pPr>
      <w:bookmarkStart w:id="1" w:name="_Toc133672739"/>
      <w:r w:rsidRPr="004765EA">
        <w:rPr>
          <w:b/>
          <w:bCs/>
        </w:rPr>
        <w:lastRenderedPageBreak/>
        <w:t>Description Model</w:t>
      </w:r>
      <w:bookmarkEnd w:id="1"/>
    </w:p>
    <w:p w14:paraId="7667841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bookmarkStart w:id="2" w:name="_Toc133672740"/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1. Output:</w:t>
      </w:r>
    </w:p>
    <w:p w14:paraId="7C43278A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● Visual Design:</w:t>
      </w:r>
    </w:p>
    <w:p w14:paraId="3750DA89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UI will feature a soft color palette and a cozy atmosphere to the visuals and</w:t>
      </w:r>
    </w:p>
    <w:p w14:paraId="33DC87EC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sound design.</w:t>
      </w:r>
    </w:p>
    <w:p w14:paraId="2E572D85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Simple, rounded button designs, playful icons, and minimalistic borders will</w:t>
      </w:r>
    </w:p>
    <w:p w14:paraId="617A176A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enhance the game’s relaxed tone, encouraging players to feel at ease.</w:t>
      </w:r>
    </w:p>
    <w:p w14:paraId="23E11E04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Animations will be smooth and light-hearted, such as gentle transitions when</w:t>
      </w:r>
    </w:p>
    <w:p w14:paraId="0E49577F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navigating menus or subtle effects when interacting with objects.</w:t>
      </w:r>
    </w:p>
    <w:p w14:paraId="2EAE670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game’s health, progress, and other important information (e.g., inventory,</w:t>
      </w:r>
    </w:p>
    <w:p w14:paraId="73B31A62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resources) will be presented clearly but without overwhelming the player. Tooltips</w:t>
      </w:r>
    </w:p>
    <w:p w14:paraId="39080D33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and subtle cues will guide the user when needed.</w:t>
      </w:r>
    </w:p>
    <w:p w14:paraId="04EF3114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● Feedback &amp; Interactivity:</w:t>
      </w:r>
    </w:p>
    <w:p w14:paraId="673A6DAE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Instant feedback for player actions will be provided through visual and sound</w:t>
      </w:r>
    </w:p>
    <w:p w14:paraId="478EACDD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cues. These will be non-intrusive, ensuring the player remains immersed without</w:t>
      </w:r>
    </w:p>
    <w:p w14:paraId="478A6F67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unnecessary distractions.</w:t>
      </w:r>
    </w:p>
    <w:p w14:paraId="24E0A972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UI will display soft animations for important events (such as the turtle</w:t>
      </w:r>
    </w:p>
    <w:p w14:paraId="294605E1" w14:textId="77777777" w:rsid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leveling up or gaining new abilities) to add a rewarding and cheerful feeling.</w:t>
      </w:r>
    </w:p>
    <w:p w14:paraId="7568997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cr/>
        <w:t>2. Input:</w:t>
      </w:r>
    </w:p>
    <w:p w14:paraId="48D44771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lastRenderedPageBreak/>
        <w:t>● User Interaction:</w:t>
      </w:r>
    </w:p>
    <w:p w14:paraId="12C59265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interface will be primarily mouse and keyboard-controlled for PC and touch</w:t>
      </w:r>
    </w:p>
    <w:p w14:paraId="408DE61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screen controls for mobile, with a strong emphasis on intuitive navigation,</w:t>
      </w:r>
    </w:p>
    <w:p w14:paraId="1EC0B914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requiring minimal clicks and effort.</w:t>
      </w:r>
    </w:p>
    <w:p w14:paraId="6288FAFF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Buttons and clickable elements will be large enough to accommodate easy</w:t>
      </w:r>
    </w:p>
    <w:p w14:paraId="3C11F47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interaction, even on smaller screens or for players who prefer relaxed gameplay.</w:t>
      </w:r>
    </w:p>
    <w:p w14:paraId="17DC14F5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● Character and Game Actions:</w:t>
      </w:r>
    </w:p>
    <w:p w14:paraId="711CB66B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UI will feature clear, easy-to-understand icons for actions like exploring,</w:t>
      </w:r>
    </w:p>
    <w:p w14:paraId="758F28A5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gathering, or defending against in-game threats</w:t>
      </w:r>
    </w:p>
    <w:p w14:paraId="101732DD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3. Processes:</w:t>
      </w:r>
    </w:p>
    <w:p w14:paraId="6506F192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● Menu Structure:</w:t>
      </w:r>
    </w:p>
    <w:p w14:paraId="566E4B19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The game’s main menu will include simple navigation for features like starting a</w:t>
      </w:r>
    </w:p>
    <w:p w14:paraId="6043EED9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new game, loading a saved game, accessing options (sound, controls, etc.), and</w:t>
      </w:r>
    </w:p>
    <w:p w14:paraId="292EE2D6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viewing in-game stats.</w:t>
      </w:r>
    </w:p>
    <w:p w14:paraId="06C0E3B8" w14:textId="77777777" w:rsidR="00BA2731" w:rsidRP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○ Submenus (e.g., inventory) will be easily accessible via a collapsible,</w:t>
      </w:r>
    </w:p>
    <w:p w14:paraId="7AFB5DFA" w14:textId="77777777" w:rsidR="00BA2731" w:rsidRDefault="00BA2731" w:rsidP="00BA2731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non-obtrusive sidebar or dropdown, maintaining a clean, open interface.</w:t>
      </w:r>
      <w:r w:rsidRPr="00BA2731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cr/>
      </w:r>
    </w:p>
    <w:p w14:paraId="1F652593" w14:textId="77777777" w:rsidR="00BA2731" w:rsidRDefault="00BA2731" w:rsidP="00BA2731">
      <w:r>
        <w:t>● Gameplay Experience:</w:t>
      </w:r>
    </w:p>
    <w:p w14:paraId="065F3FAA" w14:textId="77777777" w:rsidR="00BA2731" w:rsidRDefault="00BA2731" w:rsidP="00BA2731">
      <w:r>
        <w:t>○ Throughout gameplay, key information will be displayed unobtrusively, such as</w:t>
      </w:r>
    </w:p>
    <w:p w14:paraId="0F1A0645" w14:textId="77777777" w:rsidR="00BA2731" w:rsidRDefault="00BA2731" w:rsidP="00BA2731">
      <w:r>
        <w:t>the turtle’s health and progress toward new abilities or achievements.</w:t>
      </w:r>
    </w:p>
    <w:p w14:paraId="746F50AB" w14:textId="77777777" w:rsidR="00BA2731" w:rsidRDefault="00BA2731" w:rsidP="00BA2731">
      <w:r>
        <w:lastRenderedPageBreak/>
        <w:t>○ The UI will manage game state transitions smoothly—whether the player is in a</w:t>
      </w:r>
    </w:p>
    <w:p w14:paraId="6D769486" w14:textId="77777777" w:rsidR="00BA2731" w:rsidRDefault="00BA2731" w:rsidP="00BA2731">
      <w:r>
        <w:t>peaceful environment or encountering dangerous mobs—by subtly altering the</w:t>
      </w:r>
    </w:p>
    <w:p w14:paraId="792CC1CD" w14:textId="77777777" w:rsidR="00BA2731" w:rsidRDefault="00BA2731" w:rsidP="00BA2731">
      <w:r>
        <w:t>color schemes and tone of certain UI elements.</w:t>
      </w:r>
    </w:p>
    <w:p w14:paraId="4513CFAE" w14:textId="77777777" w:rsidR="00BA2731" w:rsidRDefault="00BA2731" w:rsidP="00BA2731">
      <w:r>
        <w:t>○ Progression in the game will be visually represented, with easy-to-follow bars or</w:t>
      </w:r>
    </w:p>
    <w:p w14:paraId="241329F1" w14:textId="77777777" w:rsidR="00BA2731" w:rsidRDefault="00BA2731" w:rsidP="00BA2731">
      <w:r>
        <w:t>symbols indicating development.</w:t>
      </w:r>
    </w:p>
    <w:p w14:paraId="0E3CD354" w14:textId="77777777" w:rsidR="00BA2731" w:rsidRDefault="00BA2731" w:rsidP="00BA2731">
      <w:r>
        <w:t>● Pop-Up Windows &amp; Notifications:</w:t>
      </w:r>
    </w:p>
    <w:p w14:paraId="4E83E9A6" w14:textId="77777777" w:rsidR="00BA2731" w:rsidRDefault="00BA2731" w:rsidP="00BA2731">
      <w:r>
        <w:t>○ Informational pop-ups (e.g., tips, achievements, event notifications) will appear</w:t>
      </w:r>
    </w:p>
    <w:p w14:paraId="35A75E9F" w14:textId="77777777" w:rsidR="00BA2731" w:rsidRDefault="00BA2731" w:rsidP="00BA2731">
      <w:r>
        <w:t>gently, using non-invasive animations that align with the game’s friendly,</w:t>
      </w:r>
    </w:p>
    <w:p w14:paraId="70E5C104" w14:textId="77777777" w:rsidR="00BA2731" w:rsidRDefault="00BA2731" w:rsidP="00BA2731">
      <w:r>
        <w:t>stress-free aesthetic.</w:t>
      </w:r>
    </w:p>
    <w:p w14:paraId="392AACB1" w14:textId="77777777" w:rsidR="00BA2731" w:rsidRDefault="00BA2731" w:rsidP="00BA2731">
      <w:r>
        <w:t>○ These pop-ups will fade in and out with a soft animation to avoid abrupt</w:t>
      </w:r>
    </w:p>
    <w:p w14:paraId="352FCE0E" w14:textId="77777777" w:rsidR="00BA2731" w:rsidRDefault="00BA2731" w:rsidP="00BA2731">
      <w:r>
        <w:t>interruptions, ensuring the gameplay flow remains uninterrupted.</w:t>
      </w:r>
    </w:p>
    <w:p w14:paraId="0600BB11" w14:textId="77777777" w:rsidR="00BA2731" w:rsidRDefault="00BA2731" w:rsidP="00BA2731">
      <w:r>
        <w:t>4. Performance:</w:t>
      </w:r>
    </w:p>
    <w:p w14:paraId="651535B1" w14:textId="77777777" w:rsidR="00BA2731" w:rsidRDefault="00BA2731" w:rsidP="00BA2731">
      <w:r>
        <w:t>● Load Times and Responsiveness:</w:t>
      </w:r>
    </w:p>
    <w:p w14:paraId="79B9C22E" w14:textId="77777777" w:rsidR="00BA2731" w:rsidRDefault="00BA2731" w:rsidP="00BA2731">
      <w:r>
        <w:t>○ The UI will be optimized for quick load times and fluid responsiveness, ensuring</w:t>
      </w:r>
    </w:p>
    <w:p w14:paraId="665B5AB7" w14:textId="77777777" w:rsidR="00BA2731" w:rsidRDefault="00BA2731" w:rsidP="00BA2731">
      <w:r>
        <w:t>there is no lag when switching between menus or performing actions in-game.</w:t>
      </w:r>
    </w:p>
    <w:p w14:paraId="59B40FFF" w14:textId="77777777" w:rsidR="00BA2731" w:rsidRDefault="00BA2731" w:rsidP="00BA2731">
      <w:r>
        <w:t>○ The system should support smooth transitions, with no noticeable delays when</w:t>
      </w:r>
    </w:p>
    <w:p w14:paraId="6BD68A97" w14:textId="77777777" w:rsidR="00BA2731" w:rsidRDefault="00BA2731" w:rsidP="00BA2731">
      <w:r>
        <w:t>moving through different game screens or performing UI interactions.</w:t>
      </w:r>
    </w:p>
    <w:p w14:paraId="208FC4B5" w14:textId="77777777" w:rsidR="00BA2731" w:rsidRDefault="00BA2731" w:rsidP="00BA2731">
      <w:r>
        <w:t>● Multiplatform Consistency:</w:t>
      </w:r>
    </w:p>
    <w:p w14:paraId="467A255A" w14:textId="77777777" w:rsidR="00BA2731" w:rsidRDefault="00BA2731" w:rsidP="00BA2731">
      <w:r>
        <w:t>○ The design will be responsive, adapting seamlessly to various screen sizes and</w:t>
      </w:r>
    </w:p>
    <w:p w14:paraId="56F7C01E" w14:textId="77777777" w:rsidR="00BA2731" w:rsidRDefault="00BA2731" w:rsidP="00BA2731">
      <w:r>
        <w:t>devices, from desktops to mobile phones, while maintaining consistency in visual</w:t>
      </w:r>
    </w:p>
    <w:p w14:paraId="7992113E" w14:textId="77777777" w:rsidR="00BA2731" w:rsidRDefault="00BA2731" w:rsidP="00BA2731">
      <w:r>
        <w:t>quality and performance.</w:t>
      </w:r>
    </w:p>
    <w:p w14:paraId="73AC6943" w14:textId="77777777" w:rsidR="00BA2731" w:rsidRDefault="00BA2731" w:rsidP="00BA2731">
      <w:r>
        <w:t>○ The UI will adjust for both landscape and portrait orientations (for mobile) to</w:t>
      </w:r>
    </w:p>
    <w:p w14:paraId="01EC4284" w14:textId="384F255A" w:rsidR="00BA2731" w:rsidRDefault="00BA2731" w:rsidP="00BA2731">
      <w:r>
        <w:t>ensure accessibility and ease of use on all devices.</w:t>
      </w:r>
    </w:p>
    <w:p w14:paraId="6C36A888" w14:textId="77777777" w:rsidR="00BA2731" w:rsidRDefault="00BA2731" w:rsidP="00BA2731">
      <w:r>
        <w:t>5. Security:</w:t>
      </w:r>
    </w:p>
    <w:p w14:paraId="07EC4EDD" w14:textId="77777777" w:rsidR="00BA2731" w:rsidRDefault="00BA2731" w:rsidP="00BA2731">
      <w:r>
        <w:t>● Account &amp; Data Protection:</w:t>
      </w:r>
    </w:p>
    <w:p w14:paraId="0F9A25AB" w14:textId="77777777" w:rsidR="00BA2731" w:rsidRDefault="00BA2731" w:rsidP="00BA2731">
      <w:r>
        <w:t>○ Players will be required to create an account or log in via secure methods to</w:t>
      </w:r>
    </w:p>
    <w:p w14:paraId="27A3B922" w14:textId="77777777" w:rsidR="00BA2731" w:rsidRDefault="00BA2731" w:rsidP="00BA2731">
      <w:r>
        <w:t>ensure that their game progress and other sensitive data (e.g., inventory,</w:t>
      </w:r>
    </w:p>
    <w:p w14:paraId="4F02270A" w14:textId="77777777" w:rsidR="00BA2731" w:rsidRDefault="00BA2731" w:rsidP="00BA2731">
      <w:r>
        <w:t>achievements) are protected.</w:t>
      </w:r>
    </w:p>
    <w:p w14:paraId="20A094BC" w14:textId="77777777" w:rsidR="00BA2731" w:rsidRDefault="00BA2731" w:rsidP="00BA2731">
      <w:r>
        <w:t>○ The game’s login process will use industry-standard encryption protocols to</w:t>
      </w:r>
    </w:p>
    <w:p w14:paraId="22A0A727" w14:textId="4DC5F6A5" w:rsidR="00BA2731" w:rsidRDefault="00BA2731" w:rsidP="00BA2731">
      <w:r>
        <w:lastRenderedPageBreak/>
        <w:t>secure player credentials and personal information.</w:t>
      </w:r>
    </w:p>
    <w:p w14:paraId="083955F8" w14:textId="77777777" w:rsidR="00BA2731" w:rsidRDefault="00BA2731" w:rsidP="00BA2731">
      <w:r>
        <w:t>● Privacy Considerations:</w:t>
      </w:r>
    </w:p>
    <w:p w14:paraId="1AA3B38F" w14:textId="77777777" w:rsidR="00BA2731" w:rsidRDefault="00BA2731" w:rsidP="00BA2731">
      <w:r>
        <w:t>○ Any data shared will be stored securely, with user consent provided upfront, and</w:t>
      </w:r>
    </w:p>
    <w:p w14:paraId="1C6A1EC1" w14:textId="152C2BBA" w:rsidR="00BA2731" w:rsidRDefault="00BA2731" w:rsidP="00BA2731">
      <w:r>
        <w:t>privacy controls will be easily accessible from within the game settings.</w:t>
      </w:r>
    </w:p>
    <w:p w14:paraId="3A007774" w14:textId="77777777" w:rsidR="00BA2731" w:rsidRDefault="00BA2731" w:rsidP="00BA2731">
      <w:r>
        <w:t>General System Requirements:</w:t>
      </w:r>
    </w:p>
    <w:p w14:paraId="3EF36299" w14:textId="77777777" w:rsidR="00BA2731" w:rsidRDefault="00BA2731" w:rsidP="00BA2731">
      <w:r>
        <w:t>● Output:</w:t>
      </w:r>
    </w:p>
    <w:p w14:paraId="1A1A7009" w14:textId="77777777" w:rsidR="00BA2731" w:rsidRDefault="00BA2731" w:rsidP="00BA2731">
      <w:r>
        <w:t>○ The UI design must provide a visually appealing, relaxing atmosphere, with</w:t>
      </w:r>
    </w:p>
    <w:p w14:paraId="0348C4B1" w14:textId="77777777" w:rsidR="00BA2731" w:rsidRDefault="00BA2731" w:rsidP="00BA2731">
      <w:r>
        <w:t>smooth, engaging animations and intuitive design. Players should feel like they’re</w:t>
      </w:r>
    </w:p>
    <w:p w14:paraId="19AE6F5A" w14:textId="77777777" w:rsidR="00BA2731" w:rsidRDefault="00BA2731" w:rsidP="00BA2731">
      <w:r>
        <w:t>interacting with a game that respects their time and provides a casual, enjoyable</w:t>
      </w:r>
    </w:p>
    <w:p w14:paraId="53F29A40" w14:textId="77777777" w:rsidR="00BA2731" w:rsidRDefault="00BA2731" w:rsidP="00BA2731">
      <w:r>
        <w:t>escape.</w:t>
      </w:r>
    </w:p>
    <w:p w14:paraId="1D146FD4" w14:textId="77777777" w:rsidR="00BA2731" w:rsidRDefault="00BA2731" w:rsidP="00BA2731">
      <w:r>
        <w:t>● Input:</w:t>
      </w:r>
    </w:p>
    <w:p w14:paraId="3412E50B" w14:textId="77777777" w:rsidR="00BA2731" w:rsidRDefault="00BA2731" w:rsidP="00BA2731">
      <w:r>
        <w:t>○ All interactions should be designed for ease of use, with clear instructions and</w:t>
      </w:r>
    </w:p>
    <w:p w14:paraId="53E9A658" w14:textId="77777777" w:rsidR="00BA2731" w:rsidRDefault="00BA2731" w:rsidP="00BA2731">
      <w:r>
        <w:t>minimal effort required to navigate or interact with the game.</w:t>
      </w:r>
    </w:p>
    <w:p w14:paraId="459F6585" w14:textId="77777777" w:rsidR="00BA2731" w:rsidRDefault="00BA2731" w:rsidP="00BA2731">
      <w:r>
        <w:t>● Processes:</w:t>
      </w:r>
    </w:p>
    <w:p w14:paraId="0F067A35" w14:textId="77777777" w:rsidR="00BA2731" w:rsidRDefault="00BA2731" w:rsidP="00BA2731">
      <w:r>
        <w:t>○ The game’s UI should support various player actions, all with easy-to-understand</w:t>
      </w:r>
    </w:p>
    <w:p w14:paraId="068B0365" w14:textId="77777777" w:rsidR="00BA2731" w:rsidRDefault="00BA2731" w:rsidP="00BA2731">
      <w:r>
        <w:t>controls that don’t hinder the gameplay experience.</w:t>
      </w:r>
    </w:p>
    <w:p w14:paraId="1E0DFFC0" w14:textId="77777777" w:rsidR="00BA2731" w:rsidRDefault="00BA2731" w:rsidP="00BA2731">
      <w:r>
        <w:t>● Performance:</w:t>
      </w:r>
    </w:p>
    <w:p w14:paraId="1A193C39" w14:textId="77777777" w:rsidR="00BA2731" w:rsidRDefault="00BA2731" w:rsidP="00BA2731">
      <w:r>
        <w:t>○ The game should run smoothly on low to medium-tier devices, with the UI</w:t>
      </w:r>
    </w:p>
    <w:p w14:paraId="55281785" w14:textId="77777777" w:rsidR="00BA2731" w:rsidRDefault="00BA2731" w:rsidP="00BA2731">
      <w:r>
        <w:t>performing efficiently without heavy processing power or memory use.</w:t>
      </w:r>
    </w:p>
    <w:p w14:paraId="7E1B27B9" w14:textId="77777777" w:rsidR="00BA2731" w:rsidRDefault="00BA2731" w:rsidP="00BA2731">
      <w:r>
        <w:t>○ Load times for menus and transitions should be kept minimal to avoid interrupting</w:t>
      </w:r>
    </w:p>
    <w:p w14:paraId="72CFDF50" w14:textId="77777777" w:rsidR="00BA2731" w:rsidRDefault="00BA2731" w:rsidP="00BA2731">
      <w:r>
        <w:t>the player’s immersion in the game.</w:t>
      </w:r>
    </w:p>
    <w:p w14:paraId="2BB6EAB0" w14:textId="77777777" w:rsidR="00BA2731" w:rsidRDefault="00BA2731" w:rsidP="00BA2731">
      <w:r>
        <w:t>● Security:</w:t>
      </w:r>
    </w:p>
    <w:p w14:paraId="235627B3" w14:textId="77777777" w:rsidR="00BA2731" w:rsidRDefault="00BA2731" w:rsidP="00BA2731">
      <w:r>
        <w:t>○ The UI will handle user authentication securely and protect player data, ensuring</w:t>
      </w:r>
    </w:p>
    <w:p w14:paraId="3B3DB5A0" w14:textId="77777777" w:rsidR="00BA2731" w:rsidRDefault="00BA2731" w:rsidP="00BA2731">
      <w:r>
        <w:t>that all interactions remain private and secure.</w:t>
      </w:r>
    </w:p>
    <w:p w14:paraId="496D8C6C" w14:textId="77777777" w:rsidR="00BA2731" w:rsidRDefault="00BA2731" w:rsidP="00BA2731">
      <w:r>
        <w:t>○ Use encryption to store passwords.</w:t>
      </w:r>
    </w:p>
    <w:p w14:paraId="0AB0E826" w14:textId="77777777" w:rsidR="00BA2731" w:rsidRDefault="00BA2731" w:rsidP="00BA2731">
      <w:r>
        <w:t>○ Implement CAPTCHA or similar anti-bot measures during account creation.</w:t>
      </w:r>
    </w:p>
    <w:p w14:paraId="4D6A2EEC" w14:textId="3FC6B646" w:rsidR="00BA2731" w:rsidRPr="00BA2731" w:rsidRDefault="00BA2731" w:rsidP="00BA2731">
      <w:r>
        <w:t>○ Validate emails through a confirmation link to ensure authenticity.</w:t>
      </w:r>
    </w:p>
    <w:p w14:paraId="7AE75EF6" w14:textId="29DF6A3D" w:rsidR="0081513C" w:rsidRDefault="0081513C" w:rsidP="00BA2731">
      <w:pPr>
        <w:pStyle w:val="Heading1"/>
        <w:rPr>
          <w:b/>
          <w:bCs/>
        </w:rPr>
      </w:pPr>
      <w:r w:rsidRPr="004765EA">
        <w:rPr>
          <w:b/>
          <w:bCs/>
        </w:rPr>
        <w:lastRenderedPageBreak/>
        <w:t>Class Diagram</w:t>
      </w:r>
      <w:bookmarkEnd w:id="2"/>
    </w:p>
    <w:p w14:paraId="787A6548" w14:textId="3D4F2E2E" w:rsidR="00BA2731" w:rsidRPr="00BA2731" w:rsidRDefault="002E496D" w:rsidP="00BA2731">
      <w:r>
        <w:t>*Class Diagram</w:t>
      </w:r>
    </w:p>
    <w:p w14:paraId="647FD836" w14:textId="77777777" w:rsidR="0081513C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</w:p>
    <w:p w14:paraId="4E6A9D6F" w14:textId="7B492C94" w:rsidR="00BA2731" w:rsidRPr="00BA2731" w:rsidRDefault="002E496D" w:rsidP="00BA2731">
      <w:r>
        <w:t>*Use Case Diagram</w:t>
      </w:r>
    </w:p>
    <w:p w14:paraId="06FD58F0" w14:textId="77777777" w:rsidR="00BB353A" w:rsidRDefault="00BB353A" w:rsidP="00BB353A">
      <w:pPr>
        <w:pStyle w:val="Heading1"/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</w:p>
    <w:p w14:paraId="400EAB16" w14:textId="3E559A1F" w:rsidR="00BA2731" w:rsidRPr="00BA2731" w:rsidRDefault="002E496D" w:rsidP="00BA2731">
      <w:r>
        <w:t>*Use Case Scenarios</w:t>
      </w:r>
    </w:p>
    <w:p w14:paraId="4D4B4C87" w14:textId="77777777" w:rsidR="00BB353A" w:rsidRDefault="00BB353A" w:rsidP="00BB353A">
      <w:pPr>
        <w:pStyle w:val="Heading1"/>
        <w:rPr>
          <w:b/>
          <w:bCs/>
        </w:rPr>
      </w:pPr>
      <w:bookmarkStart w:id="5" w:name="_Toc133672743"/>
      <w:r w:rsidRPr="004765EA">
        <w:rPr>
          <w:b/>
          <w:bCs/>
        </w:rPr>
        <w:t>System Sequence Charts</w:t>
      </w:r>
      <w:bookmarkEnd w:id="5"/>
    </w:p>
    <w:p w14:paraId="082389E3" w14:textId="50E2C90E" w:rsidR="00BA2731" w:rsidRPr="00BA2731" w:rsidRDefault="002E496D" w:rsidP="00BA2731">
      <w:r>
        <w:t>*System Sequence Charts</w:t>
      </w:r>
    </w:p>
    <w:p w14:paraId="5CC3A45E" w14:textId="0A8C7658" w:rsidR="00BB353A" w:rsidRPr="00BB353A" w:rsidRDefault="00BB353A" w:rsidP="00BB353A">
      <w:pPr>
        <w:pStyle w:val="BodyText"/>
      </w:pPr>
    </w:p>
    <w:sectPr w:rsidR="00BB353A" w:rsidRPr="00BB353A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56E32" w14:textId="77777777" w:rsidR="00DC24AD" w:rsidRDefault="00DC24AD">
      <w:r>
        <w:separator/>
      </w:r>
    </w:p>
  </w:endnote>
  <w:endnote w:type="continuationSeparator" w:id="0">
    <w:p w14:paraId="1B11AE6D" w14:textId="77777777" w:rsidR="00DC24AD" w:rsidRDefault="00DC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A9288" w14:textId="77777777" w:rsidR="00DC24AD" w:rsidRDefault="00DC24AD">
      <w:r>
        <w:separator/>
      </w:r>
    </w:p>
  </w:footnote>
  <w:footnote w:type="continuationSeparator" w:id="0">
    <w:p w14:paraId="4DD7642B" w14:textId="77777777" w:rsidR="00DC24AD" w:rsidRDefault="00DC24AD">
      <w:r>
        <w:separator/>
      </w:r>
    </w:p>
  </w:footnote>
  <w:footnote w:type="continuationNotice" w:id="1">
    <w:p w14:paraId="0E6215F7" w14:textId="77777777" w:rsidR="00DC24AD" w:rsidRDefault="00DC24AD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2037656303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989628056">
    <w:abstractNumId w:val="2"/>
  </w:num>
  <w:num w:numId="3" w16cid:durableId="149099387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14851188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618145112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348921038">
    <w:abstractNumId w:val="1"/>
  </w:num>
  <w:num w:numId="7" w16cid:durableId="625427668">
    <w:abstractNumId w:val="4"/>
  </w:num>
  <w:num w:numId="8" w16cid:durableId="1023478816">
    <w:abstractNumId w:val="3"/>
  </w:num>
  <w:num w:numId="9" w16cid:durableId="1675524236">
    <w:abstractNumId w:val="7"/>
  </w:num>
  <w:num w:numId="10" w16cid:durableId="717625904">
    <w:abstractNumId w:val="5"/>
  </w:num>
  <w:num w:numId="11" w16cid:durableId="964696639">
    <w:abstractNumId w:val="6"/>
  </w:num>
  <w:num w:numId="12" w16cid:durableId="24545565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75959325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324481982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20614324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27371A"/>
    <w:rsid w:val="002E496D"/>
    <w:rsid w:val="002F4209"/>
    <w:rsid w:val="0034750F"/>
    <w:rsid w:val="003D5CDF"/>
    <w:rsid w:val="004765EA"/>
    <w:rsid w:val="005200B8"/>
    <w:rsid w:val="00570468"/>
    <w:rsid w:val="0060299B"/>
    <w:rsid w:val="0064461C"/>
    <w:rsid w:val="0081513C"/>
    <w:rsid w:val="00867423"/>
    <w:rsid w:val="008E1A01"/>
    <w:rsid w:val="00904A02"/>
    <w:rsid w:val="00940B73"/>
    <w:rsid w:val="00A67621"/>
    <w:rsid w:val="00B8078B"/>
    <w:rsid w:val="00BA2731"/>
    <w:rsid w:val="00BB353A"/>
    <w:rsid w:val="00DC24AD"/>
    <w:rsid w:val="00E76C79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Report.dot</Template>
  <TotalTime>26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>Chris Diprimo, Jimmy oscanoa, emmanuel sarpong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&lt;Tortle.io&gt; System Requirements Document</dc:title>
  <dc:subject>DRAFT</dc:subject>
  <dc:creator>Turtles</dc:creator>
  <cp:keywords/>
  <cp:lastModifiedBy>diprimo.christoph</cp:lastModifiedBy>
  <cp:revision>4</cp:revision>
  <cp:lastPrinted>1900-01-01T05:00:00Z</cp:lastPrinted>
  <dcterms:created xsi:type="dcterms:W3CDTF">2024-11-26T15:15:00Z</dcterms:created>
  <dcterms:modified xsi:type="dcterms:W3CDTF">2024-11-26T15:30:00Z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